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15" w:rsidRDefault="00C52676">
      <w:r>
        <w:t>Presentation outline</w:t>
      </w:r>
    </w:p>
    <w:p w:rsidR="00C52676" w:rsidRDefault="00C52676" w:rsidP="00C52676">
      <w:pPr>
        <w:pStyle w:val="ListParagraph"/>
        <w:numPr>
          <w:ilvl w:val="0"/>
          <w:numId w:val="1"/>
        </w:numPr>
      </w:pPr>
      <w:r>
        <w:t>Quick introduction/objectives reminder</w:t>
      </w:r>
    </w:p>
    <w:p w:rsidR="00C52676" w:rsidRDefault="00C52676" w:rsidP="00C52676">
      <w:pPr>
        <w:pStyle w:val="ListParagraph"/>
        <w:numPr>
          <w:ilvl w:val="0"/>
          <w:numId w:val="1"/>
        </w:numPr>
      </w:pPr>
      <w:r>
        <w:t xml:space="preserve">Work done </w:t>
      </w:r>
      <w:r w:rsidR="00863E84">
        <w:t>or in progress</w:t>
      </w:r>
    </w:p>
    <w:p w:rsidR="00C52676" w:rsidRDefault="00C52676" w:rsidP="00C52676">
      <w:pPr>
        <w:pStyle w:val="ListParagraph"/>
        <w:numPr>
          <w:ilvl w:val="1"/>
          <w:numId w:val="1"/>
        </w:numPr>
      </w:pPr>
      <w:r>
        <w:t>Data collection</w:t>
      </w:r>
    </w:p>
    <w:p w:rsidR="004F7415" w:rsidRDefault="004F7415" w:rsidP="004F7415">
      <w:pPr>
        <w:pStyle w:val="ListParagraph"/>
        <w:numPr>
          <w:ilvl w:val="2"/>
          <w:numId w:val="1"/>
        </w:numPr>
      </w:pPr>
      <w:r>
        <w:t>Summer work by JC</w:t>
      </w:r>
    </w:p>
    <w:p w:rsidR="004F7415" w:rsidRDefault="004F7415" w:rsidP="004F7415">
      <w:pPr>
        <w:pStyle w:val="ListParagraph"/>
        <w:numPr>
          <w:ilvl w:val="2"/>
          <w:numId w:val="1"/>
        </w:numPr>
      </w:pPr>
      <w:r>
        <w:t>Info from ETJ - Jael</w:t>
      </w:r>
    </w:p>
    <w:p w:rsidR="00C52676" w:rsidRDefault="00C52676" w:rsidP="00C52676">
      <w:pPr>
        <w:pStyle w:val="ListParagraph"/>
        <w:numPr>
          <w:ilvl w:val="1"/>
          <w:numId w:val="1"/>
        </w:numPr>
      </w:pPr>
      <w:r>
        <w:t>Indicators</w:t>
      </w:r>
    </w:p>
    <w:p w:rsidR="004F7415" w:rsidRDefault="00C52676" w:rsidP="004F7415">
      <w:pPr>
        <w:pStyle w:val="ListParagraph"/>
        <w:numPr>
          <w:ilvl w:val="2"/>
          <w:numId w:val="1"/>
        </w:numPr>
      </w:pPr>
      <w:r>
        <w:t>Matching with objectives</w:t>
      </w:r>
      <w:r w:rsidR="004F7415">
        <w:t xml:space="preserve"> (Table)</w:t>
      </w:r>
    </w:p>
    <w:p w:rsidR="00C52676" w:rsidRDefault="004F7415" w:rsidP="00C52676">
      <w:pPr>
        <w:pStyle w:val="ListParagraph"/>
        <w:numPr>
          <w:ilvl w:val="1"/>
          <w:numId w:val="1"/>
        </w:numPr>
      </w:pPr>
      <w:r>
        <w:t>Survey</w:t>
      </w:r>
    </w:p>
    <w:p w:rsidR="004F7415" w:rsidRDefault="004F7415" w:rsidP="004F7415">
      <w:pPr>
        <w:pStyle w:val="ListParagraph"/>
        <w:numPr>
          <w:ilvl w:val="2"/>
          <w:numId w:val="1"/>
        </w:numPr>
      </w:pPr>
      <w:r>
        <w:t>“tests” during Summer</w:t>
      </w:r>
    </w:p>
    <w:p w:rsidR="004F7415" w:rsidRDefault="004F7415" w:rsidP="004F7415">
      <w:pPr>
        <w:pStyle w:val="ListParagraph"/>
        <w:numPr>
          <w:ilvl w:val="2"/>
          <w:numId w:val="1"/>
        </w:numPr>
      </w:pPr>
      <w:r>
        <w:t>Improvements</w:t>
      </w:r>
    </w:p>
    <w:p w:rsidR="004F7415" w:rsidRDefault="00863E84" w:rsidP="004F7415">
      <w:pPr>
        <w:pStyle w:val="ListParagraph"/>
        <w:numPr>
          <w:ilvl w:val="1"/>
          <w:numId w:val="1"/>
        </w:numPr>
      </w:pPr>
      <w:r>
        <w:t>Refining Data An</w:t>
      </w:r>
      <w:r w:rsidR="004F7415">
        <w:t>alysis</w:t>
      </w:r>
    </w:p>
    <w:p w:rsidR="00863E84" w:rsidRDefault="00863E84" w:rsidP="00863E84">
      <w:pPr>
        <w:pStyle w:val="ListParagraph"/>
        <w:numPr>
          <w:ilvl w:val="2"/>
          <w:numId w:val="1"/>
        </w:numPr>
      </w:pPr>
      <w:r>
        <w:t>Changes in the model</w:t>
      </w:r>
      <w:r w:rsidR="00B30393">
        <w:t xml:space="preserve"> based on feedback from advisor and </w:t>
      </w:r>
      <w:proofErr w:type="spellStart"/>
      <w:r w:rsidR="00A704CC">
        <w:t>bren</w:t>
      </w:r>
      <w:proofErr w:type="spellEnd"/>
      <w:r w:rsidR="00A704CC">
        <w:t xml:space="preserve"> professor</w:t>
      </w:r>
    </w:p>
    <w:p w:rsidR="00863E84" w:rsidRDefault="003376A6" w:rsidP="00863E84">
      <w:pPr>
        <w:pStyle w:val="ListParagraph"/>
        <w:numPr>
          <w:ilvl w:val="2"/>
          <w:numId w:val="1"/>
        </w:numPr>
      </w:pPr>
      <w:r>
        <w:t xml:space="preserve">Deciding how to input </w:t>
      </w:r>
      <w:proofErr w:type="spellStart"/>
      <w:r>
        <w:t>Gov</w:t>
      </w:r>
      <w:proofErr w:type="spellEnd"/>
      <w:r>
        <w:t xml:space="preserve"> data into the analysis</w:t>
      </w:r>
    </w:p>
    <w:p w:rsidR="00F60C0C" w:rsidRDefault="00F60C0C" w:rsidP="00F60C0C">
      <w:pPr>
        <w:pStyle w:val="ListParagraph"/>
        <w:numPr>
          <w:ilvl w:val="1"/>
          <w:numId w:val="1"/>
        </w:numPr>
      </w:pPr>
      <w:r>
        <w:t>Presentations</w:t>
      </w:r>
    </w:p>
    <w:p w:rsidR="00F60C0C" w:rsidRDefault="00F60C0C" w:rsidP="00F60C0C">
      <w:pPr>
        <w:pStyle w:val="ListParagraph"/>
        <w:numPr>
          <w:ilvl w:val="2"/>
          <w:numId w:val="1"/>
        </w:numPr>
      </w:pPr>
      <w:r>
        <w:t xml:space="preserve">Quintana </w:t>
      </w:r>
      <w:proofErr w:type="spellStart"/>
      <w:r>
        <w:t>Roo</w:t>
      </w:r>
      <w:proofErr w:type="spellEnd"/>
      <w:r>
        <w:t xml:space="preserve"> preliminary results (La Paz Workshop)</w:t>
      </w:r>
    </w:p>
    <w:p w:rsidR="003376A6" w:rsidRDefault="003376A6" w:rsidP="003376A6">
      <w:pPr>
        <w:pStyle w:val="ListParagraph"/>
        <w:numPr>
          <w:ilvl w:val="0"/>
          <w:numId w:val="1"/>
        </w:numPr>
      </w:pPr>
      <w:r>
        <w:t>Next steps</w:t>
      </w:r>
    </w:p>
    <w:p w:rsidR="003376A6" w:rsidRDefault="003376A6" w:rsidP="003376A6">
      <w:pPr>
        <w:pStyle w:val="ListParagraph"/>
        <w:numPr>
          <w:ilvl w:val="1"/>
          <w:numId w:val="1"/>
        </w:numPr>
      </w:pPr>
      <w:r>
        <w:t>App (beta version) due end of this quarter – possible out for a test</w:t>
      </w:r>
    </w:p>
    <w:p w:rsidR="003376A6" w:rsidRDefault="003376A6" w:rsidP="003376A6">
      <w:pPr>
        <w:pStyle w:val="ListParagraph"/>
        <w:numPr>
          <w:ilvl w:val="1"/>
          <w:numId w:val="1"/>
        </w:numPr>
      </w:pPr>
      <w:r>
        <w:t>Guidebook outline (at least a draft for the test?)</w:t>
      </w:r>
    </w:p>
    <w:p w:rsidR="003376A6" w:rsidRDefault="003376A6" w:rsidP="003376A6">
      <w:pPr>
        <w:pStyle w:val="ListParagraph"/>
        <w:numPr>
          <w:ilvl w:val="1"/>
          <w:numId w:val="1"/>
        </w:numPr>
      </w:pPr>
      <w:r>
        <w:t>Field trip – test the new survey, pictures, present preliminary results for the coop</w:t>
      </w:r>
    </w:p>
    <w:p w:rsidR="00DA2436" w:rsidRDefault="00DA2436" w:rsidP="003376A6">
      <w:pPr>
        <w:pStyle w:val="ListParagraph"/>
        <w:numPr>
          <w:ilvl w:val="1"/>
          <w:numId w:val="1"/>
        </w:numPr>
      </w:pPr>
      <w:r>
        <w:t>Final report Outline</w:t>
      </w:r>
    </w:p>
    <w:p w:rsidR="00FF38A2" w:rsidRDefault="00FF38A2" w:rsidP="003376A6">
      <w:pPr>
        <w:pStyle w:val="ListParagraph"/>
        <w:numPr>
          <w:ilvl w:val="1"/>
          <w:numId w:val="1"/>
        </w:numPr>
      </w:pPr>
      <w:r>
        <w:t>Include CPI and Normalize numbers</w:t>
      </w:r>
      <w:bookmarkStart w:id="0" w:name="_GoBack"/>
      <w:bookmarkEnd w:id="0"/>
    </w:p>
    <w:sectPr w:rsidR="00FF3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6457"/>
    <w:multiLevelType w:val="hybridMultilevel"/>
    <w:tmpl w:val="984C24E0"/>
    <w:lvl w:ilvl="0" w:tplc="3F6A2F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76"/>
    <w:rsid w:val="003376A6"/>
    <w:rsid w:val="004F7415"/>
    <w:rsid w:val="00863E84"/>
    <w:rsid w:val="00A704CC"/>
    <w:rsid w:val="00B30393"/>
    <w:rsid w:val="00BA08AF"/>
    <w:rsid w:val="00C52676"/>
    <w:rsid w:val="00DA2436"/>
    <w:rsid w:val="00EF791B"/>
    <w:rsid w:val="00F60C0C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6BB4"/>
  <w15:chartTrackingRefBased/>
  <w15:docId w15:val="{5230A06D-6A5A-4FFD-81D8-E4A5D2D4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3B9E2F3C</Template>
  <TotalTime>39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Faro</dc:creator>
  <cp:keywords/>
  <dc:description/>
  <cp:lastModifiedBy>Caio Faro</cp:lastModifiedBy>
  <cp:revision>8</cp:revision>
  <dcterms:created xsi:type="dcterms:W3CDTF">2016-11-01T18:19:00Z</dcterms:created>
  <dcterms:modified xsi:type="dcterms:W3CDTF">2016-11-01T19:02:00Z</dcterms:modified>
</cp:coreProperties>
</file>